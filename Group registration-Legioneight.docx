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05EEA" w14:textId="160D28E1" w:rsidR="004F586E" w:rsidRPr="009D7CB5" w:rsidRDefault="00ED7708" w:rsidP="003270FC">
      <w:pPr>
        <w:pBdr>
          <w:top w:val="single" w:sz="4" w:space="1" w:color="auto"/>
        </w:pBdr>
        <w:ind w:firstLine="720"/>
        <w:jc w:val="center"/>
        <w:rPr>
          <w:b/>
          <w:sz w:val="28"/>
          <w:szCs w:val="28"/>
        </w:rPr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255F6BE" wp14:editId="539E1D5D">
            <wp:simplePos x="0" y="0"/>
            <wp:positionH relativeFrom="column">
              <wp:posOffset>114300</wp:posOffset>
            </wp:positionH>
            <wp:positionV relativeFrom="paragraph">
              <wp:posOffset>104775</wp:posOffset>
            </wp:positionV>
            <wp:extent cx="914400" cy="9144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0FC">
        <w:rPr>
          <w:b/>
          <w:sz w:val="28"/>
          <w:szCs w:val="28"/>
        </w:rPr>
        <w:t xml:space="preserve">Higher Diploma </w:t>
      </w:r>
      <w:r w:rsidR="00405916" w:rsidRPr="009D7CB5">
        <w:rPr>
          <w:b/>
          <w:sz w:val="28"/>
          <w:szCs w:val="28"/>
        </w:rPr>
        <w:t>in Information Technology</w:t>
      </w:r>
    </w:p>
    <w:p w14:paraId="3C88C192" w14:textId="77777777" w:rsidR="006E70C5" w:rsidRPr="006E70C5" w:rsidRDefault="006E70C5" w:rsidP="006E70C5">
      <w:pPr>
        <w:jc w:val="center"/>
        <w:rPr>
          <w:b/>
          <w:color w:val="002060"/>
          <w:sz w:val="28"/>
          <w:szCs w:val="28"/>
        </w:rPr>
      </w:pPr>
      <w:r w:rsidRPr="006E70C5">
        <w:rPr>
          <w:b/>
          <w:iCs/>
          <w:color w:val="002060"/>
          <w:sz w:val="28"/>
          <w:szCs w:val="28"/>
        </w:rPr>
        <w:t>Object Oriented Programming (Java)</w:t>
      </w:r>
    </w:p>
    <w:p w14:paraId="463063A9" w14:textId="2D33AF4B" w:rsidR="00405916" w:rsidRPr="009D7CB5" w:rsidRDefault="008540DB" w:rsidP="004059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Y</w:t>
      </w:r>
      <w:r w:rsidR="006E70C5">
        <w:rPr>
          <w:b/>
          <w:sz w:val="24"/>
          <w:szCs w:val="24"/>
        </w:rPr>
        <w:t>ear 1 Semester 2</w:t>
      </w:r>
      <w:r w:rsidR="00405916" w:rsidRPr="009D7CB5">
        <w:rPr>
          <w:b/>
          <w:sz w:val="24"/>
          <w:szCs w:val="24"/>
        </w:rPr>
        <w:t xml:space="preserve"> – 20</w:t>
      </w:r>
      <w:r w:rsidR="00BC04D4">
        <w:rPr>
          <w:b/>
          <w:sz w:val="24"/>
          <w:szCs w:val="24"/>
        </w:rPr>
        <w:t>2</w:t>
      </w:r>
      <w:r w:rsidR="007E5772">
        <w:rPr>
          <w:b/>
          <w:sz w:val="24"/>
          <w:szCs w:val="24"/>
        </w:rPr>
        <w:t>4 June</w:t>
      </w:r>
    </w:p>
    <w:p w14:paraId="7F979BED" w14:textId="21782E29" w:rsidR="006037CF" w:rsidRPr="006037CF" w:rsidRDefault="00B44505" w:rsidP="00B44505">
      <w:pPr>
        <w:pBdr>
          <w:bottom w:val="single" w:sz="4" w:space="1" w:color="auto"/>
        </w:pBdr>
        <w:tabs>
          <w:tab w:val="center" w:pos="4680"/>
          <w:tab w:val="left" w:pos="7215"/>
        </w:tabs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ab/>
      </w:r>
      <w:r w:rsidR="00063290">
        <w:rPr>
          <w:b/>
          <w:color w:val="002060"/>
          <w:sz w:val="24"/>
          <w:szCs w:val="24"/>
        </w:rPr>
        <w:t xml:space="preserve">                </w:t>
      </w:r>
      <w:r w:rsidR="00BC04D4">
        <w:rPr>
          <w:b/>
          <w:color w:val="002060"/>
          <w:sz w:val="24"/>
          <w:szCs w:val="24"/>
        </w:rPr>
        <w:t>Group Project Registration</w:t>
      </w:r>
    </w:p>
    <w:p w14:paraId="06EEB477" w14:textId="5F2160B0" w:rsidR="00D01480" w:rsidRPr="009769C5" w:rsidRDefault="00992121" w:rsidP="00D01480">
      <w:pPr>
        <w:ind w:left="720"/>
        <w:rPr>
          <w:rFonts w:ascii="Book Antiqua" w:hAnsi="Book Antiqua"/>
        </w:rPr>
      </w:pP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374F9" wp14:editId="40FAEC4F">
                <wp:simplePos x="0" y="0"/>
                <wp:positionH relativeFrom="margin">
                  <wp:posOffset>-66675</wp:posOffset>
                </wp:positionH>
                <wp:positionV relativeFrom="paragraph">
                  <wp:posOffset>114300</wp:posOffset>
                </wp:positionV>
                <wp:extent cx="5772150" cy="12382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2382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75F18" id="Rectangle: Rounded Corners 2" o:spid="_x0000_s1026" style="position:absolute;margin-left:-5.25pt;margin-top:9pt;width:454.5pt;height:9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" filled="f" strokecolor="black [3200]">
                <w10:wrap anchorx="margin"/>
              </v:roundrect>
            </w:pict>
          </mc:Fallback>
        </mc:AlternateContent>
      </w:r>
    </w:p>
    <w:p w14:paraId="612BD796" w14:textId="1EF604C3" w:rsidR="00992121" w:rsidRPr="00B72E9B" w:rsidRDefault="00992121" w:rsidP="00992121">
      <w:pPr>
        <w:pStyle w:val="Default"/>
        <w:spacing w:line="360" w:lineRule="auto"/>
        <w:ind w:firstLine="360"/>
        <w:rPr>
          <w:rFonts w:asciiTheme="minorHAnsi" w:hAnsiTheme="minorHAnsi"/>
        </w:rPr>
      </w:pPr>
      <w:r w:rsidRPr="00B72E9B">
        <w:rPr>
          <w:rFonts w:asciiTheme="minorHAnsi" w:hAnsiTheme="minorHAnsi"/>
          <w:b/>
          <w:bCs/>
        </w:rPr>
        <w:t xml:space="preserve">Intended Learning Outcomes: </w:t>
      </w:r>
    </w:p>
    <w:p w14:paraId="69FA6D15" w14:textId="77777777" w:rsidR="00992121" w:rsidRPr="00B72E9B" w:rsidRDefault="00992121" w:rsidP="00992121">
      <w:pPr>
        <w:pStyle w:val="Default"/>
        <w:spacing w:line="360" w:lineRule="auto"/>
        <w:ind w:firstLine="360"/>
        <w:rPr>
          <w:rFonts w:asciiTheme="minorHAnsi" w:hAnsiTheme="minorHAnsi"/>
        </w:rPr>
      </w:pPr>
      <w:r w:rsidRPr="00B72E9B">
        <w:rPr>
          <w:rFonts w:asciiTheme="minorHAnsi" w:hAnsiTheme="minorHAnsi" w:cs="Calibri"/>
        </w:rPr>
        <w:t>At the end of the class the students should be able to</w:t>
      </w:r>
      <w:r w:rsidRPr="00B72E9B">
        <w:rPr>
          <w:rFonts w:asciiTheme="minorHAnsi" w:hAnsiTheme="minorHAnsi"/>
        </w:rPr>
        <w:t xml:space="preserve">: </w:t>
      </w:r>
    </w:p>
    <w:p w14:paraId="28E6C8C2" w14:textId="328895BD" w:rsidR="00BC04D4" w:rsidRDefault="00BC04D4" w:rsidP="00FA460E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To identify user requirements and develop Object Oriented Concepts</w:t>
      </w:r>
    </w:p>
    <w:p w14:paraId="4F245318" w14:textId="39C72BC4" w:rsidR="00BB3AE9" w:rsidRDefault="00BC04D4" w:rsidP="00FA460E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To develop Java application</w:t>
      </w:r>
    </w:p>
    <w:p w14:paraId="553FB885" w14:textId="4214CD9B" w:rsidR="00F11F97" w:rsidRDefault="00F11F97" w:rsidP="00F11F97"/>
    <w:p w14:paraId="33208BA6" w14:textId="49BD8DA6" w:rsidR="00BC04D4" w:rsidRDefault="004C2B71" w:rsidP="004C2B71">
      <w:pPr>
        <w:pStyle w:val="ListParagraph"/>
        <w:numPr>
          <w:ilvl w:val="0"/>
          <w:numId w:val="16"/>
        </w:numPr>
      </w:pPr>
      <w:r>
        <w:t>Group Name</w:t>
      </w:r>
    </w:p>
    <w:tbl>
      <w:tblPr>
        <w:tblStyle w:val="TableGrid"/>
        <w:tblW w:w="9455" w:type="dxa"/>
        <w:tblInd w:w="730" w:type="dxa"/>
        <w:tblLook w:val="04A0" w:firstRow="1" w:lastRow="0" w:firstColumn="1" w:lastColumn="0" w:noHBand="0" w:noVBand="1"/>
      </w:tblPr>
      <w:tblGrid>
        <w:gridCol w:w="9455"/>
      </w:tblGrid>
      <w:tr w:rsidR="004C2B71" w14:paraId="3706B90E" w14:textId="77777777" w:rsidTr="004C2B71">
        <w:trPr>
          <w:trHeight w:val="734"/>
        </w:trPr>
        <w:tc>
          <w:tcPr>
            <w:tcW w:w="9455" w:type="dxa"/>
          </w:tcPr>
          <w:p w14:paraId="277E6573" w14:textId="1E47AB13" w:rsidR="004C2B71" w:rsidRDefault="00C36DF0" w:rsidP="004C2B71">
            <w:r w:rsidRPr="00C36DF0">
              <w:t>Legion</w:t>
            </w:r>
            <w:r>
              <w:t>eight</w:t>
            </w:r>
          </w:p>
        </w:tc>
      </w:tr>
    </w:tbl>
    <w:p w14:paraId="2519698A" w14:textId="0E82ED5D" w:rsidR="004C2B71" w:rsidRDefault="004C2B71" w:rsidP="004C2B71">
      <w:pPr>
        <w:pStyle w:val="ListParagraph"/>
        <w:numPr>
          <w:ilvl w:val="0"/>
          <w:numId w:val="16"/>
        </w:numPr>
      </w:pPr>
      <w:r>
        <w:t>Group Leader Name</w:t>
      </w:r>
    </w:p>
    <w:tbl>
      <w:tblPr>
        <w:tblStyle w:val="TableGrid"/>
        <w:tblW w:w="9423" w:type="dxa"/>
        <w:tblInd w:w="720" w:type="dxa"/>
        <w:tblLook w:val="04A0" w:firstRow="1" w:lastRow="0" w:firstColumn="1" w:lastColumn="0" w:noHBand="0" w:noVBand="1"/>
      </w:tblPr>
      <w:tblGrid>
        <w:gridCol w:w="9423"/>
      </w:tblGrid>
      <w:tr w:rsidR="009A012D" w14:paraId="49790D9F" w14:textId="77777777" w:rsidTr="00995A71">
        <w:trPr>
          <w:trHeight w:val="702"/>
        </w:trPr>
        <w:tc>
          <w:tcPr>
            <w:tcW w:w="9423" w:type="dxa"/>
          </w:tcPr>
          <w:p w14:paraId="5B28DB7C" w14:textId="111A86DF" w:rsidR="009A012D" w:rsidRDefault="00A06329" w:rsidP="00A06329">
            <w:r>
              <w:t xml:space="preserve">A. </w:t>
            </w:r>
            <w:r w:rsidR="00546ECB">
              <w:t>A. Rifath</w:t>
            </w:r>
          </w:p>
        </w:tc>
      </w:tr>
    </w:tbl>
    <w:p w14:paraId="4FD8CE05" w14:textId="77777777" w:rsidR="009A012D" w:rsidRDefault="009A012D" w:rsidP="009A012D">
      <w:pPr>
        <w:pStyle w:val="ListParagraph"/>
      </w:pPr>
    </w:p>
    <w:p w14:paraId="3D2BCD33" w14:textId="7E61DE17" w:rsidR="004C2B71" w:rsidRPr="004C2B71" w:rsidRDefault="004C2B71" w:rsidP="00546ECB">
      <w:pPr>
        <w:pStyle w:val="ListParagraph"/>
        <w:numPr>
          <w:ilvl w:val="0"/>
          <w:numId w:val="20"/>
        </w:numPr>
      </w:pPr>
      <w:r>
        <w:t xml:space="preserve">Group Members Details </w:t>
      </w:r>
      <w:r w:rsidRPr="004C2B71">
        <w:rPr>
          <w:b/>
          <w:bCs/>
        </w:rPr>
        <w:t>INCLUDING GROUP LEADER</w:t>
      </w:r>
    </w:p>
    <w:tbl>
      <w:tblPr>
        <w:tblStyle w:val="TableGrid"/>
        <w:tblW w:w="9390" w:type="dxa"/>
        <w:tblInd w:w="775" w:type="dxa"/>
        <w:tblLook w:val="04A0" w:firstRow="1" w:lastRow="0" w:firstColumn="1" w:lastColumn="0" w:noHBand="0" w:noVBand="1"/>
      </w:tblPr>
      <w:tblGrid>
        <w:gridCol w:w="328"/>
        <w:gridCol w:w="4652"/>
        <w:gridCol w:w="4410"/>
      </w:tblGrid>
      <w:tr w:rsidR="004C2B71" w14:paraId="51232168" w14:textId="77777777" w:rsidTr="000072A2">
        <w:tc>
          <w:tcPr>
            <w:tcW w:w="328" w:type="dxa"/>
          </w:tcPr>
          <w:p w14:paraId="1FF87306" w14:textId="78B66B64" w:rsidR="004C2B71" w:rsidRDefault="004C2B71" w:rsidP="004C2B71">
            <w:r>
              <w:t>#</w:t>
            </w:r>
          </w:p>
        </w:tc>
        <w:tc>
          <w:tcPr>
            <w:tcW w:w="4652" w:type="dxa"/>
          </w:tcPr>
          <w:p w14:paraId="19617FC1" w14:textId="261A3A07" w:rsidR="004C2B71" w:rsidRDefault="004C2B71" w:rsidP="004C2B71">
            <w:r>
              <w:t>Member Name</w:t>
            </w:r>
          </w:p>
        </w:tc>
        <w:tc>
          <w:tcPr>
            <w:tcW w:w="4410" w:type="dxa"/>
          </w:tcPr>
          <w:p w14:paraId="4C6EC908" w14:textId="15D83CBF" w:rsidR="004C2B71" w:rsidRDefault="004C2B71" w:rsidP="004C2B71">
            <w:r>
              <w:t>IT Number</w:t>
            </w:r>
          </w:p>
        </w:tc>
      </w:tr>
      <w:tr w:rsidR="004C2B71" w14:paraId="62C978D3" w14:textId="77777777" w:rsidTr="000072A2">
        <w:tc>
          <w:tcPr>
            <w:tcW w:w="328" w:type="dxa"/>
          </w:tcPr>
          <w:p w14:paraId="4BC56307" w14:textId="44BB0B93" w:rsidR="004C2B71" w:rsidRDefault="009A012D" w:rsidP="004C2B71">
            <w:r>
              <w:t>1</w:t>
            </w:r>
          </w:p>
        </w:tc>
        <w:tc>
          <w:tcPr>
            <w:tcW w:w="4652" w:type="dxa"/>
          </w:tcPr>
          <w:p w14:paraId="6E74F1FC" w14:textId="64302900" w:rsidR="004C2B71" w:rsidRDefault="00163727" w:rsidP="00163727">
            <w:r>
              <w:t>A. A. Rifath</w:t>
            </w:r>
          </w:p>
        </w:tc>
        <w:tc>
          <w:tcPr>
            <w:tcW w:w="4410" w:type="dxa"/>
          </w:tcPr>
          <w:p w14:paraId="177446B6" w14:textId="766DF663" w:rsidR="004C2B71" w:rsidRDefault="00163727" w:rsidP="004C2B71">
            <w:r>
              <w:t>SA23089754</w:t>
            </w:r>
          </w:p>
        </w:tc>
      </w:tr>
      <w:tr w:rsidR="004C2B71" w14:paraId="42F188D0" w14:textId="77777777" w:rsidTr="000072A2">
        <w:tc>
          <w:tcPr>
            <w:tcW w:w="328" w:type="dxa"/>
          </w:tcPr>
          <w:p w14:paraId="662D2625" w14:textId="56B7ECD4" w:rsidR="004C2B71" w:rsidRDefault="009A012D" w:rsidP="004C2B71">
            <w:r>
              <w:t>2</w:t>
            </w:r>
          </w:p>
        </w:tc>
        <w:tc>
          <w:tcPr>
            <w:tcW w:w="4652" w:type="dxa"/>
          </w:tcPr>
          <w:p w14:paraId="6D1D3E11" w14:textId="501CCFB3" w:rsidR="004C2B71" w:rsidRDefault="00BA3BC0" w:rsidP="004C2B71">
            <w:r w:rsidRPr="00BA3BC0">
              <w:t>H. G. S. Sanchitha</w:t>
            </w:r>
          </w:p>
        </w:tc>
        <w:tc>
          <w:tcPr>
            <w:tcW w:w="4410" w:type="dxa"/>
          </w:tcPr>
          <w:p w14:paraId="15E31035" w14:textId="121E9E6D" w:rsidR="004C2B71" w:rsidRDefault="00C7185D" w:rsidP="004C2B71">
            <w:r w:rsidRPr="00C7185D">
              <w:t>SA23428324</w:t>
            </w:r>
          </w:p>
        </w:tc>
      </w:tr>
      <w:tr w:rsidR="004C2B71" w14:paraId="5AAD4F41" w14:textId="77777777" w:rsidTr="000072A2">
        <w:tc>
          <w:tcPr>
            <w:tcW w:w="328" w:type="dxa"/>
          </w:tcPr>
          <w:p w14:paraId="471A58F2" w14:textId="69056677" w:rsidR="004C2B71" w:rsidRDefault="009A012D" w:rsidP="004C2B71">
            <w:r>
              <w:t>3</w:t>
            </w:r>
          </w:p>
        </w:tc>
        <w:tc>
          <w:tcPr>
            <w:tcW w:w="4652" w:type="dxa"/>
          </w:tcPr>
          <w:p w14:paraId="58D31D65" w14:textId="0552FBD9" w:rsidR="004C2B71" w:rsidRDefault="009377E8" w:rsidP="004C2B71">
            <w:r w:rsidRPr="009377E8">
              <w:t>M. I. A</w:t>
            </w:r>
            <w:r>
              <w:t xml:space="preserve">. </w:t>
            </w:r>
            <w:r w:rsidRPr="009377E8">
              <w:t>Ishaq</w:t>
            </w:r>
          </w:p>
        </w:tc>
        <w:tc>
          <w:tcPr>
            <w:tcW w:w="4410" w:type="dxa"/>
          </w:tcPr>
          <w:p w14:paraId="361B9198" w14:textId="1271D54D" w:rsidR="004C2B71" w:rsidRDefault="001706F0" w:rsidP="004C2B71">
            <w:r w:rsidRPr="001706F0">
              <w:t>SA23523500</w:t>
            </w:r>
          </w:p>
        </w:tc>
      </w:tr>
      <w:tr w:rsidR="004C2B71" w14:paraId="7DA687D8" w14:textId="77777777" w:rsidTr="000072A2">
        <w:tc>
          <w:tcPr>
            <w:tcW w:w="328" w:type="dxa"/>
          </w:tcPr>
          <w:p w14:paraId="45C6650D" w14:textId="0F38E130" w:rsidR="004C2B71" w:rsidRDefault="009A012D" w:rsidP="004C2B71">
            <w:r>
              <w:t>4</w:t>
            </w:r>
          </w:p>
        </w:tc>
        <w:tc>
          <w:tcPr>
            <w:tcW w:w="4652" w:type="dxa"/>
          </w:tcPr>
          <w:p w14:paraId="671F87E6" w14:textId="479C1613" w:rsidR="004C2B71" w:rsidRDefault="00FE7007" w:rsidP="004C2B71">
            <w:r w:rsidRPr="00FE7007">
              <w:t>H. K. Dilanjan</w:t>
            </w:r>
          </w:p>
        </w:tc>
        <w:tc>
          <w:tcPr>
            <w:tcW w:w="4410" w:type="dxa"/>
          </w:tcPr>
          <w:p w14:paraId="3FAD7D23" w14:textId="6155F2BD" w:rsidR="004C2B71" w:rsidRDefault="00C7185D" w:rsidP="004C2B71">
            <w:r w:rsidRPr="00C7185D">
              <w:t>SA23439450</w:t>
            </w:r>
          </w:p>
        </w:tc>
      </w:tr>
      <w:tr w:rsidR="009A012D" w14:paraId="5A73D2D1" w14:textId="77777777" w:rsidTr="000072A2">
        <w:tc>
          <w:tcPr>
            <w:tcW w:w="328" w:type="dxa"/>
          </w:tcPr>
          <w:p w14:paraId="37CE6840" w14:textId="286B874D" w:rsidR="009A012D" w:rsidRDefault="009A012D" w:rsidP="004C2B71">
            <w:r>
              <w:t>5</w:t>
            </w:r>
          </w:p>
        </w:tc>
        <w:tc>
          <w:tcPr>
            <w:tcW w:w="4652" w:type="dxa"/>
          </w:tcPr>
          <w:p w14:paraId="04822F94" w14:textId="022C6134" w:rsidR="009A012D" w:rsidRDefault="00201624" w:rsidP="004C2B71">
            <w:r w:rsidRPr="00201624">
              <w:t>S.</w:t>
            </w:r>
            <w:r>
              <w:t xml:space="preserve"> </w:t>
            </w:r>
            <w:r w:rsidRPr="00201624">
              <w:t>Shomiya</w:t>
            </w:r>
          </w:p>
        </w:tc>
        <w:tc>
          <w:tcPr>
            <w:tcW w:w="4410" w:type="dxa"/>
          </w:tcPr>
          <w:p w14:paraId="1167E974" w14:textId="2BFC8E7A" w:rsidR="009A012D" w:rsidRDefault="00760392" w:rsidP="004C2B71">
            <w:r w:rsidRPr="00760392">
              <w:t>SA23439696</w:t>
            </w:r>
          </w:p>
        </w:tc>
      </w:tr>
      <w:tr w:rsidR="009A012D" w14:paraId="366C627E" w14:textId="77777777" w:rsidTr="000072A2">
        <w:tc>
          <w:tcPr>
            <w:tcW w:w="328" w:type="dxa"/>
          </w:tcPr>
          <w:p w14:paraId="65F62C0E" w14:textId="770B4161" w:rsidR="009A012D" w:rsidRDefault="009A012D" w:rsidP="004C2B71">
            <w:r>
              <w:t>6</w:t>
            </w:r>
          </w:p>
        </w:tc>
        <w:tc>
          <w:tcPr>
            <w:tcW w:w="4652" w:type="dxa"/>
          </w:tcPr>
          <w:p w14:paraId="30051391" w14:textId="342FFB30" w:rsidR="009A012D" w:rsidRDefault="005864D2" w:rsidP="004C2B71">
            <w:r w:rsidRPr="005864D2">
              <w:t>K.</w:t>
            </w:r>
            <w:r>
              <w:t xml:space="preserve"> </w:t>
            </w:r>
            <w:r w:rsidRPr="005864D2">
              <w:t>Nuha</w:t>
            </w:r>
          </w:p>
        </w:tc>
        <w:tc>
          <w:tcPr>
            <w:tcW w:w="4410" w:type="dxa"/>
          </w:tcPr>
          <w:p w14:paraId="4DCC6C87" w14:textId="6F2416CC" w:rsidR="009A012D" w:rsidRDefault="00802F90" w:rsidP="004C2B71">
            <w:r w:rsidRPr="00802F90">
              <w:t>SA23428492</w:t>
            </w:r>
          </w:p>
        </w:tc>
      </w:tr>
      <w:tr w:rsidR="00D8713C" w14:paraId="04164C3F" w14:textId="77777777" w:rsidTr="000072A2">
        <w:tc>
          <w:tcPr>
            <w:tcW w:w="328" w:type="dxa"/>
          </w:tcPr>
          <w:p w14:paraId="62E95BFF" w14:textId="120D270F" w:rsidR="00D8713C" w:rsidRDefault="00D8713C" w:rsidP="004C2B71">
            <w:r>
              <w:t>7</w:t>
            </w:r>
          </w:p>
        </w:tc>
        <w:tc>
          <w:tcPr>
            <w:tcW w:w="4652" w:type="dxa"/>
          </w:tcPr>
          <w:p w14:paraId="2D7B4158" w14:textId="5956051C" w:rsidR="00D8713C" w:rsidRDefault="00097878" w:rsidP="004C2B71">
            <w:r w:rsidRPr="00097878">
              <w:t>E. T. Rusiru</w:t>
            </w:r>
          </w:p>
        </w:tc>
        <w:tc>
          <w:tcPr>
            <w:tcW w:w="4410" w:type="dxa"/>
          </w:tcPr>
          <w:p w14:paraId="6C86A289" w14:textId="0EB07EB2" w:rsidR="00D8713C" w:rsidRDefault="006F0CED" w:rsidP="004C2B71">
            <w:r w:rsidRPr="006F0CED">
              <w:t>SA23438538</w:t>
            </w:r>
          </w:p>
        </w:tc>
      </w:tr>
      <w:tr w:rsidR="00D8713C" w14:paraId="7EA03937" w14:textId="77777777" w:rsidTr="000072A2">
        <w:tc>
          <w:tcPr>
            <w:tcW w:w="328" w:type="dxa"/>
          </w:tcPr>
          <w:p w14:paraId="2FF91E94" w14:textId="63BFDF8D" w:rsidR="00D8713C" w:rsidRDefault="00D8713C" w:rsidP="004C2B71">
            <w:r>
              <w:t>8</w:t>
            </w:r>
          </w:p>
        </w:tc>
        <w:tc>
          <w:tcPr>
            <w:tcW w:w="4652" w:type="dxa"/>
          </w:tcPr>
          <w:p w14:paraId="0316D063" w14:textId="0E5681E9" w:rsidR="00D8713C" w:rsidRDefault="00097878" w:rsidP="004C2B71">
            <w:r w:rsidRPr="00097878">
              <w:t>P. M. C. R. Bandara</w:t>
            </w:r>
          </w:p>
        </w:tc>
        <w:tc>
          <w:tcPr>
            <w:tcW w:w="4410" w:type="dxa"/>
          </w:tcPr>
          <w:p w14:paraId="1D45176C" w14:textId="6450B8AD" w:rsidR="00D8713C" w:rsidRDefault="006F0CED" w:rsidP="004C2B71">
            <w:r w:rsidRPr="006F0CED">
              <w:t>SA23514522</w:t>
            </w:r>
          </w:p>
        </w:tc>
      </w:tr>
    </w:tbl>
    <w:p w14:paraId="41BD7A05" w14:textId="77777777" w:rsidR="00F167FF" w:rsidRDefault="00F167FF" w:rsidP="00F167FF">
      <w:pPr>
        <w:pStyle w:val="ListParagraph"/>
      </w:pPr>
    </w:p>
    <w:p w14:paraId="0B92169D" w14:textId="1FDB78FE" w:rsidR="004C2B71" w:rsidRDefault="000072A2" w:rsidP="00546ECB">
      <w:pPr>
        <w:pStyle w:val="ListParagraph"/>
        <w:numPr>
          <w:ilvl w:val="0"/>
          <w:numId w:val="20"/>
        </w:numPr>
      </w:pPr>
      <w:r>
        <w:t xml:space="preserve">Git Hub </w:t>
      </w:r>
      <w:r w:rsidR="00995A71">
        <w:t>Repository URL:</w:t>
      </w:r>
    </w:p>
    <w:tbl>
      <w:tblPr>
        <w:tblStyle w:val="TableGrid"/>
        <w:tblW w:w="9379" w:type="dxa"/>
        <w:tblInd w:w="720" w:type="dxa"/>
        <w:tblLook w:val="04A0" w:firstRow="1" w:lastRow="0" w:firstColumn="1" w:lastColumn="0" w:noHBand="0" w:noVBand="1"/>
      </w:tblPr>
      <w:tblGrid>
        <w:gridCol w:w="9379"/>
      </w:tblGrid>
      <w:tr w:rsidR="00995A71" w14:paraId="546CA658" w14:textId="77777777" w:rsidTr="00995A71">
        <w:trPr>
          <w:trHeight w:val="904"/>
        </w:trPr>
        <w:tc>
          <w:tcPr>
            <w:tcW w:w="9379" w:type="dxa"/>
          </w:tcPr>
          <w:p w14:paraId="417C30E5" w14:textId="576EE042" w:rsidR="00995A71" w:rsidRDefault="00E65E52" w:rsidP="00995A71">
            <w:pPr>
              <w:pStyle w:val="ListParagraph"/>
              <w:ind w:left="0"/>
            </w:pPr>
            <w:r w:rsidRPr="00E65E52">
              <w:t>https://github.com/ashfaaqrifath/OOP-Project-Legioneight</w:t>
            </w:r>
          </w:p>
        </w:tc>
      </w:tr>
    </w:tbl>
    <w:p w14:paraId="268608CC" w14:textId="39B5D4EF" w:rsidR="00995A71" w:rsidRDefault="00995A71" w:rsidP="00995A71">
      <w:pPr>
        <w:pStyle w:val="ListParagraph"/>
        <w:numPr>
          <w:ilvl w:val="0"/>
          <w:numId w:val="19"/>
        </w:numPr>
      </w:pPr>
      <w:r w:rsidRPr="00995A71">
        <w:rPr>
          <w:b/>
          <w:bCs/>
        </w:rPr>
        <w:t>NOTE</w:t>
      </w:r>
      <w:r>
        <w:t xml:space="preserve">: Group leader should create </w:t>
      </w:r>
      <w:r w:rsidR="001D16CD">
        <w:t xml:space="preserve">the </w:t>
      </w:r>
      <w:r w:rsidR="0032483B">
        <w:t>GitHub</w:t>
      </w:r>
      <w:r w:rsidR="001D16CD">
        <w:t xml:space="preserve"> repository name with the following template.</w:t>
      </w:r>
    </w:p>
    <w:p w14:paraId="3C93AE96" w14:textId="485FCB6A" w:rsidR="001D16CD" w:rsidRDefault="001D16CD" w:rsidP="00995A71">
      <w:pPr>
        <w:pStyle w:val="ListParagraph"/>
        <w:numPr>
          <w:ilvl w:val="0"/>
          <w:numId w:val="19"/>
        </w:numPr>
      </w:pPr>
      <w:r w:rsidRPr="001D16CD">
        <w:t xml:space="preserve">Group leader should add group members </w:t>
      </w:r>
      <w:r w:rsidR="00EC732C" w:rsidRPr="001D16CD">
        <w:t xml:space="preserve">as </w:t>
      </w:r>
      <w:r w:rsidR="0032483B" w:rsidRPr="001D16CD">
        <w:t>collaborators to</w:t>
      </w:r>
      <w:r w:rsidRPr="001D16CD">
        <w:t xml:space="preserve"> the GitHub repository.</w:t>
      </w:r>
    </w:p>
    <w:p w14:paraId="7B9D7273" w14:textId="07323D3D" w:rsidR="00F167FF" w:rsidRDefault="00F167FF" w:rsidP="00F167FF"/>
    <w:p w14:paraId="5CDB0346" w14:textId="2E02AD14" w:rsidR="00F167FF" w:rsidRDefault="00F167FF" w:rsidP="00F167FF">
      <w:r>
        <w:t>Work Allocation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732C" w14:paraId="1175F81F" w14:textId="77777777" w:rsidTr="00EC732C">
        <w:tc>
          <w:tcPr>
            <w:tcW w:w="4675" w:type="dxa"/>
          </w:tcPr>
          <w:p w14:paraId="3CF35FED" w14:textId="3F40C683" w:rsidR="00EC732C" w:rsidRDefault="00EC732C" w:rsidP="00F167FF">
            <w:r>
              <w:t>Member IT Number</w:t>
            </w:r>
          </w:p>
        </w:tc>
        <w:tc>
          <w:tcPr>
            <w:tcW w:w="4675" w:type="dxa"/>
          </w:tcPr>
          <w:p w14:paraId="5FB3D818" w14:textId="3FEEEC96" w:rsidR="00EC732C" w:rsidRDefault="00E75F26" w:rsidP="00F167FF">
            <w:r>
              <w:t xml:space="preserve">Tasks Allocated by Numbers separated by a </w:t>
            </w:r>
            <w:r w:rsidR="00345624">
              <w:t>comma</w:t>
            </w:r>
          </w:p>
        </w:tc>
      </w:tr>
      <w:tr w:rsidR="00EC732C" w14:paraId="298C3D3F" w14:textId="77777777" w:rsidTr="00EC732C">
        <w:tc>
          <w:tcPr>
            <w:tcW w:w="4675" w:type="dxa"/>
          </w:tcPr>
          <w:p w14:paraId="75BC8A36" w14:textId="583D9006" w:rsidR="00EC732C" w:rsidRDefault="000A4092" w:rsidP="00F167FF">
            <w:r>
              <w:t>SA23089754</w:t>
            </w:r>
          </w:p>
        </w:tc>
        <w:tc>
          <w:tcPr>
            <w:tcW w:w="4675" w:type="dxa"/>
          </w:tcPr>
          <w:p w14:paraId="5D0F285C" w14:textId="4CCB21DA" w:rsidR="00EC732C" w:rsidRDefault="000A4092" w:rsidP="00F167FF">
            <w:r>
              <w:t>1</w:t>
            </w:r>
          </w:p>
        </w:tc>
      </w:tr>
      <w:tr w:rsidR="00EC732C" w14:paraId="0B7A9C94" w14:textId="77777777" w:rsidTr="00EC732C">
        <w:tc>
          <w:tcPr>
            <w:tcW w:w="4675" w:type="dxa"/>
          </w:tcPr>
          <w:p w14:paraId="04165BFA" w14:textId="000C7159" w:rsidR="00EC732C" w:rsidRDefault="00F7424A" w:rsidP="00F167FF">
            <w:r w:rsidRPr="00F7424A">
              <w:t>SA23428324</w:t>
            </w:r>
          </w:p>
        </w:tc>
        <w:tc>
          <w:tcPr>
            <w:tcW w:w="4675" w:type="dxa"/>
          </w:tcPr>
          <w:p w14:paraId="68D3413C" w14:textId="786525B7" w:rsidR="00EC732C" w:rsidRDefault="00F7424A" w:rsidP="00F167FF">
            <w:r>
              <w:t>2</w:t>
            </w:r>
          </w:p>
        </w:tc>
      </w:tr>
      <w:tr w:rsidR="00EC732C" w14:paraId="5EECD702" w14:textId="77777777" w:rsidTr="00EC732C">
        <w:tc>
          <w:tcPr>
            <w:tcW w:w="4675" w:type="dxa"/>
          </w:tcPr>
          <w:p w14:paraId="79D57DF4" w14:textId="52F9B5E4" w:rsidR="00EC732C" w:rsidRDefault="00CE6106" w:rsidP="00F167FF">
            <w:r w:rsidRPr="00CE6106">
              <w:t>SA23523500</w:t>
            </w:r>
          </w:p>
        </w:tc>
        <w:tc>
          <w:tcPr>
            <w:tcW w:w="4675" w:type="dxa"/>
          </w:tcPr>
          <w:p w14:paraId="0E4DEF95" w14:textId="50C3D720" w:rsidR="00EC732C" w:rsidRDefault="00CE6106" w:rsidP="00F167FF">
            <w:r>
              <w:t>3</w:t>
            </w:r>
          </w:p>
        </w:tc>
      </w:tr>
      <w:tr w:rsidR="00EC732C" w14:paraId="0F088EE6" w14:textId="77777777" w:rsidTr="00EC732C">
        <w:tc>
          <w:tcPr>
            <w:tcW w:w="4675" w:type="dxa"/>
          </w:tcPr>
          <w:p w14:paraId="3F014430" w14:textId="3DA4AD68" w:rsidR="00EC732C" w:rsidRDefault="00F7424A" w:rsidP="00F167FF">
            <w:r w:rsidRPr="00F7424A">
              <w:t>SA23439450</w:t>
            </w:r>
          </w:p>
        </w:tc>
        <w:tc>
          <w:tcPr>
            <w:tcW w:w="4675" w:type="dxa"/>
          </w:tcPr>
          <w:p w14:paraId="2EA1C4D3" w14:textId="719D3DFA" w:rsidR="00EC732C" w:rsidRDefault="00F7424A" w:rsidP="00F167FF">
            <w:r>
              <w:t>4</w:t>
            </w:r>
          </w:p>
        </w:tc>
      </w:tr>
      <w:tr w:rsidR="00E62F76" w14:paraId="7C54809B" w14:textId="77777777" w:rsidTr="00EC732C">
        <w:tc>
          <w:tcPr>
            <w:tcW w:w="4675" w:type="dxa"/>
          </w:tcPr>
          <w:p w14:paraId="56ED9C89" w14:textId="0EC5A52E" w:rsidR="00E62F76" w:rsidRDefault="00760392" w:rsidP="00F167FF">
            <w:r w:rsidRPr="00760392">
              <w:t>SA23439696</w:t>
            </w:r>
          </w:p>
        </w:tc>
        <w:tc>
          <w:tcPr>
            <w:tcW w:w="4675" w:type="dxa"/>
          </w:tcPr>
          <w:p w14:paraId="749B13D3" w14:textId="4F5E93D3" w:rsidR="00E62F76" w:rsidRDefault="00760392" w:rsidP="00F167FF">
            <w:r>
              <w:t>5</w:t>
            </w:r>
          </w:p>
        </w:tc>
      </w:tr>
      <w:tr w:rsidR="00E62F76" w14:paraId="5DB990F2" w14:textId="77777777" w:rsidTr="00EC732C">
        <w:tc>
          <w:tcPr>
            <w:tcW w:w="4675" w:type="dxa"/>
          </w:tcPr>
          <w:p w14:paraId="6B534C71" w14:textId="5935A254" w:rsidR="00F7424A" w:rsidRDefault="00D02FE0" w:rsidP="00F167FF">
            <w:r w:rsidRPr="00D02FE0">
              <w:t>SA23428492</w:t>
            </w:r>
          </w:p>
        </w:tc>
        <w:tc>
          <w:tcPr>
            <w:tcW w:w="4675" w:type="dxa"/>
          </w:tcPr>
          <w:p w14:paraId="75A889C0" w14:textId="79A14734" w:rsidR="00E62F76" w:rsidRDefault="00D02FE0" w:rsidP="00F167FF">
            <w:r>
              <w:t>6</w:t>
            </w:r>
          </w:p>
        </w:tc>
      </w:tr>
      <w:tr w:rsidR="00D53E5D" w14:paraId="1C90518E" w14:textId="77777777" w:rsidTr="00EC732C">
        <w:tc>
          <w:tcPr>
            <w:tcW w:w="4675" w:type="dxa"/>
          </w:tcPr>
          <w:p w14:paraId="68E6CFE1" w14:textId="4617C945" w:rsidR="00D53E5D" w:rsidRDefault="00802F90" w:rsidP="00F167FF">
            <w:r w:rsidRPr="006F0CED">
              <w:t>SA23438538</w:t>
            </w:r>
          </w:p>
        </w:tc>
        <w:tc>
          <w:tcPr>
            <w:tcW w:w="4675" w:type="dxa"/>
          </w:tcPr>
          <w:p w14:paraId="79C1D835" w14:textId="69826D42" w:rsidR="00D53E5D" w:rsidRDefault="004D06E2" w:rsidP="00F167FF">
            <w:r>
              <w:t>7</w:t>
            </w:r>
          </w:p>
        </w:tc>
      </w:tr>
      <w:tr w:rsidR="00D53E5D" w14:paraId="079B030B" w14:textId="77777777" w:rsidTr="00EC732C">
        <w:tc>
          <w:tcPr>
            <w:tcW w:w="4675" w:type="dxa"/>
          </w:tcPr>
          <w:p w14:paraId="02B9C235" w14:textId="1C8A1E9E" w:rsidR="00D53E5D" w:rsidRDefault="00802F90" w:rsidP="00F167FF">
            <w:r w:rsidRPr="006F0CED">
              <w:t>SA23514522</w:t>
            </w:r>
          </w:p>
        </w:tc>
        <w:tc>
          <w:tcPr>
            <w:tcW w:w="4675" w:type="dxa"/>
          </w:tcPr>
          <w:p w14:paraId="2B5C1B96" w14:textId="4BA65AA3" w:rsidR="00D53E5D" w:rsidRDefault="004D06E2" w:rsidP="00F167FF">
            <w:r>
              <w:t>8</w:t>
            </w:r>
          </w:p>
        </w:tc>
      </w:tr>
    </w:tbl>
    <w:p w14:paraId="37B6A538" w14:textId="74ED1DB9" w:rsidR="00F167FF" w:rsidRDefault="00F167FF" w:rsidP="00F167FF"/>
    <w:p w14:paraId="479A2DE1" w14:textId="77777777" w:rsidR="00F167FF" w:rsidRDefault="00F167FF" w:rsidP="00F167FF"/>
    <w:sectPr w:rsidR="00F167F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1CD81" w14:textId="77777777" w:rsidR="00477AF3" w:rsidRDefault="00477AF3" w:rsidP="001B345E">
      <w:pPr>
        <w:spacing w:after="0" w:line="240" w:lineRule="auto"/>
      </w:pPr>
      <w:r>
        <w:separator/>
      </w:r>
    </w:p>
  </w:endnote>
  <w:endnote w:type="continuationSeparator" w:id="0">
    <w:p w14:paraId="1387B001" w14:textId="77777777" w:rsidR="00477AF3" w:rsidRDefault="00477AF3" w:rsidP="001B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91449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2FD966" w14:textId="6B31C0C7" w:rsidR="0082126C" w:rsidRDefault="0082126C">
            <w:pPr>
              <w:pStyle w:val="Footer"/>
              <w:jc w:val="right"/>
            </w:pPr>
            <w:r w:rsidRPr="0082126C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52329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82126C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52329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85DAA8" w14:textId="77777777" w:rsidR="001B345E" w:rsidRPr="009D7CB5" w:rsidRDefault="001B345E" w:rsidP="009D7CB5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93F3A" w14:textId="77777777" w:rsidR="00477AF3" w:rsidRDefault="00477AF3" w:rsidP="001B345E">
      <w:pPr>
        <w:spacing w:after="0" w:line="240" w:lineRule="auto"/>
      </w:pPr>
      <w:r>
        <w:separator/>
      </w:r>
    </w:p>
  </w:footnote>
  <w:footnote w:type="continuationSeparator" w:id="0">
    <w:p w14:paraId="3D810FC6" w14:textId="77777777" w:rsidR="00477AF3" w:rsidRDefault="00477AF3" w:rsidP="001B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55B3"/>
    <w:multiLevelType w:val="hybridMultilevel"/>
    <w:tmpl w:val="E43C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D3FEA"/>
    <w:multiLevelType w:val="hybridMultilevel"/>
    <w:tmpl w:val="984C2E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2B5863"/>
    <w:multiLevelType w:val="hybridMultilevel"/>
    <w:tmpl w:val="1C30C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6828"/>
    <w:multiLevelType w:val="hybridMultilevel"/>
    <w:tmpl w:val="2278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41601"/>
    <w:multiLevelType w:val="hybridMultilevel"/>
    <w:tmpl w:val="89A0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A6125"/>
    <w:multiLevelType w:val="hybridMultilevel"/>
    <w:tmpl w:val="2856C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65712"/>
    <w:multiLevelType w:val="hybridMultilevel"/>
    <w:tmpl w:val="2E80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73AA6"/>
    <w:multiLevelType w:val="hybridMultilevel"/>
    <w:tmpl w:val="0A12C4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348A5"/>
    <w:multiLevelType w:val="hybridMultilevel"/>
    <w:tmpl w:val="4DCC1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2F147B"/>
    <w:multiLevelType w:val="hybridMultilevel"/>
    <w:tmpl w:val="C84EE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D94C03"/>
    <w:multiLevelType w:val="hybridMultilevel"/>
    <w:tmpl w:val="BC0C9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E47481"/>
    <w:multiLevelType w:val="hybridMultilevel"/>
    <w:tmpl w:val="929C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3E2D4C"/>
    <w:multiLevelType w:val="hybridMultilevel"/>
    <w:tmpl w:val="11E6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B0AF4"/>
    <w:multiLevelType w:val="hybridMultilevel"/>
    <w:tmpl w:val="E938BC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F9D73D8"/>
    <w:multiLevelType w:val="hybridMultilevel"/>
    <w:tmpl w:val="9C12F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22F10"/>
    <w:multiLevelType w:val="hybridMultilevel"/>
    <w:tmpl w:val="C71894D8"/>
    <w:lvl w:ilvl="0" w:tplc="4CA85D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F86FC0"/>
    <w:multiLevelType w:val="hybridMultilevel"/>
    <w:tmpl w:val="DC74D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A568AB"/>
    <w:multiLevelType w:val="hybridMultilevel"/>
    <w:tmpl w:val="601CA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5C5A09"/>
    <w:multiLevelType w:val="hybridMultilevel"/>
    <w:tmpl w:val="944ED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B5B9D"/>
    <w:multiLevelType w:val="hybridMultilevel"/>
    <w:tmpl w:val="D9149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A3600D"/>
    <w:multiLevelType w:val="hybridMultilevel"/>
    <w:tmpl w:val="7DB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04C37"/>
    <w:multiLevelType w:val="hybridMultilevel"/>
    <w:tmpl w:val="49326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2135555">
    <w:abstractNumId w:val="19"/>
  </w:num>
  <w:num w:numId="2" w16cid:durableId="1352563650">
    <w:abstractNumId w:val="5"/>
  </w:num>
  <w:num w:numId="3" w16cid:durableId="1868106361">
    <w:abstractNumId w:val="17"/>
  </w:num>
  <w:num w:numId="4" w16cid:durableId="1437553437">
    <w:abstractNumId w:val="11"/>
  </w:num>
  <w:num w:numId="5" w16cid:durableId="1291278685">
    <w:abstractNumId w:val="13"/>
  </w:num>
  <w:num w:numId="6" w16cid:durableId="1336612525">
    <w:abstractNumId w:val="16"/>
  </w:num>
  <w:num w:numId="7" w16cid:durableId="896553319">
    <w:abstractNumId w:val="9"/>
  </w:num>
  <w:num w:numId="8" w16cid:durableId="650453115">
    <w:abstractNumId w:val="1"/>
  </w:num>
  <w:num w:numId="9" w16cid:durableId="1643775655">
    <w:abstractNumId w:val="21"/>
  </w:num>
  <w:num w:numId="10" w16cid:durableId="1556774648">
    <w:abstractNumId w:val="10"/>
  </w:num>
  <w:num w:numId="11" w16cid:durableId="1670212814">
    <w:abstractNumId w:val="12"/>
  </w:num>
  <w:num w:numId="12" w16cid:durableId="1665279461">
    <w:abstractNumId w:val="18"/>
  </w:num>
  <w:num w:numId="13" w16cid:durableId="1285501697">
    <w:abstractNumId w:val="4"/>
  </w:num>
  <w:num w:numId="14" w16cid:durableId="459302875">
    <w:abstractNumId w:val="6"/>
  </w:num>
  <w:num w:numId="15" w16cid:durableId="186259037">
    <w:abstractNumId w:val="3"/>
  </w:num>
  <w:num w:numId="16" w16cid:durableId="1974752723">
    <w:abstractNumId w:val="20"/>
  </w:num>
  <w:num w:numId="17" w16cid:durableId="873468289">
    <w:abstractNumId w:val="0"/>
  </w:num>
  <w:num w:numId="18" w16cid:durableId="1435250080">
    <w:abstractNumId w:val="2"/>
  </w:num>
  <w:num w:numId="19" w16cid:durableId="610213043">
    <w:abstractNumId w:val="8"/>
  </w:num>
  <w:num w:numId="20" w16cid:durableId="1784229739">
    <w:abstractNumId w:val="14"/>
  </w:num>
  <w:num w:numId="21" w16cid:durableId="652028551">
    <w:abstractNumId w:val="15"/>
  </w:num>
  <w:num w:numId="22" w16cid:durableId="1442989066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518"/>
    <w:rsid w:val="00000C40"/>
    <w:rsid w:val="000072A2"/>
    <w:rsid w:val="00010B99"/>
    <w:rsid w:val="000161A4"/>
    <w:rsid w:val="000165AF"/>
    <w:rsid w:val="00020C81"/>
    <w:rsid w:val="00020E2B"/>
    <w:rsid w:val="00024943"/>
    <w:rsid w:val="00033C16"/>
    <w:rsid w:val="00036266"/>
    <w:rsid w:val="000463AA"/>
    <w:rsid w:val="00054717"/>
    <w:rsid w:val="00056196"/>
    <w:rsid w:val="00063290"/>
    <w:rsid w:val="0006560B"/>
    <w:rsid w:val="00082B62"/>
    <w:rsid w:val="00085A10"/>
    <w:rsid w:val="00091D66"/>
    <w:rsid w:val="0009286B"/>
    <w:rsid w:val="00097878"/>
    <w:rsid w:val="000A0F44"/>
    <w:rsid w:val="000A2355"/>
    <w:rsid w:val="000A4092"/>
    <w:rsid w:val="000A52A6"/>
    <w:rsid w:val="000B5AED"/>
    <w:rsid w:val="000E0A9D"/>
    <w:rsid w:val="000E1D07"/>
    <w:rsid w:val="000F201F"/>
    <w:rsid w:val="000F3F76"/>
    <w:rsid w:val="0010053E"/>
    <w:rsid w:val="00101FF8"/>
    <w:rsid w:val="001071BA"/>
    <w:rsid w:val="001101EB"/>
    <w:rsid w:val="00115867"/>
    <w:rsid w:val="001241D4"/>
    <w:rsid w:val="001252E6"/>
    <w:rsid w:val="00132869"/>
    <w:rsid w:val="001400E3"/>
    <w:rsid w:val="00157E8E"/>
    <w:rsid w:val="001625DD"/>
    <w:rsid w:val="00163727"/>
    <w:rsid w:val="001639FA"/>
    <w:rsid w:val="001672F8"/>
    <w:rsid w:val="001706F0"/>
    <w:rsid w:val="00173E3B"/>
    <w:rsid w:val="00175A6C"/>
    <w:rsid w:val="00175F4E"/>
    <w:rsid w:val="00180ED5"/>
    <w:rsid w:val="0018275D"/>
    <w:rsid w:val="0018659D"/>
    <w:rsid w:val="00187FDA"/>
    <w:rsid w:val="00191292"/>
    <w:rsid w:val="00192D26"/>
    <w:rsid w:val="00193307"/>
    <w:rsid w:val="001A36F6"/>
    <w:rsid w:val="001B345E"/>
    <w:rsid w:val="001C3D20"/>
    <w:rsid w:val="001C7409"/>
    <w:rsid w:val="001D16CD"/>
    <w:rsid w:val="001E0135"/>
    <w:rsid w:val="001E19FE"/>
    <w:rsid w:val="001F491D"/>
    <w:rsid w:val="00201624"/>
    <w:rsid w:val="00204927"/>
    <w:rsid w:val="00206034"/>
    <w:rsid w:val="00211396"/>
    <w:rsid w:val="002145BF"/>
    <w:rsid w:val="00227849"/>
    <w:rsid w:val="00230694"/>
    <w:rsid w:val="002343F7"/>
    <w:rsid w:val="002379C6"/>
    <w:rsid w:val="00241DFE"/>
    <w:rsid w:val="00245893"/>
    <w:rsid w:val="002473A8"/>
    <w:rsid w:val="002520AF"/>
    <w:rsid w:val="00260A59"/>
    <w:rsid w:val="002636FD"/>
    <w:rsid w:val="00275864"/>
    <w:rsid w:val="00280DEF"/>
    <w:rsid w:val="002821FE"/>
    <w:rsid w:val="00282659"/>
    <w:rsid w:val="002849B4"/>
    <w:rsid w:val="00291DF2"/>
    <w:rsid w:val="002A6820"/>
    <w:rsid w:val="002B174B"/>
    <w:rsid w:val="002B17DC"/>
    <w:rsid w:val="002B6119"/>
    <w:rsid w:val="002D023C"/>
    <w:rsid w:val="002E3DA3"/>
    <w:rsid w:val="0030609E"/>
    <w:rsid w:val="0032483B"/>
    <w:rsid w:val="003270FC"/>
    <w:rsid w:val="0033024E"/>
    <w:rsid w:val="00331334"/>
    <w:rsid w:val="00332983"/>
    <w:rsid w:val="003329D3"/>
    <w:rsid w:val="00336E27"/>
    <w:rsid w:val="00345624"/>
    <w:rsid w:val="00345CD0"/>
    <w:rsid w:val="0035744C"/>
    <w:rsid w:val="00357E1E"/>
    <w:rsid w:val="00362DE1"/>
    <w:rsid w:val="003673BA"/>
    <w:rsid w:val="00371348"/>
    <w:rsid w:val="003749A7"/>
    <w:rsid w:val="00381723"/>
    <w:rsid w:val="0038190C"/>
    <w:rsid w:val="00382BD9"/>
    <w:rsid w:val="003871A2"/>
    <w:rsid w:val="00391414"/>
    <w:rsid w:val="00393922"/>
    <w:rsid w:val="003B41B6"/>
    <w:rsid w:val="003B5E9E"/>
    <w:rsid w:val="003C186B"/>
    <w:rsid w:val="003D197C"/>
    <w:rsid w:val="003D4EB1"/>
    <w:rsid w:val="003E4E3C"/>
    <w:rsid w:val="003F1D00"/>
    <w:rsid w:val="003F64A5"/>
    <w:rsid w:val="00402FDA"/>
    <w:rsid w:val="004036F1"/>
    <w:rsid w:val="00405916"/>
    <w:rsid w:val="0040673F"/>
    <w:rsid w:val="004114B7"/>
    <w:rsid w:val="00411EB9"/>
    <w:rsid w:val="00417DBE"/>
    <w:rsid w:val="00417FFA"/>
    <w:rsid w:val="0042059A"/>
    <w:rsid w:val="00430B31"/>
    <w:rsid w:val="00437BD7"/>
    <w:rsid w:val="0044159B"/>
    <w:rsid w:val="004431F8"/>
    <w:rsid w:val="004438EA"/>
    <w:rsid w:val="004523CF"/>
    <w:rsid w:val="0045505F"/>
    <w:rsid w:val="00455E25"/>
    <w:rsid w:val="00460D79"/>
    <w:rsid w:val="0046539E"/>
    <w:rsid w:val="00470288"/>
    <w:rsid w:val="00477AF3"/>
    <w:rsid w:val="004831B1"/>
    <w:rsid w:val="004875DC"/>
    <w:rsid w:val="0049526B"/>
    <w:rsid w:val="004A2039"/>
    <w:rsid w:val="004B7127"/>
    <w:rsid w:val="004C2656"/>
    <w:rsid w:val="004C2B71"/>
    <w:rsid w:val="004D06E2"/>
    <w:rsid w:val="004D62BB"/>
    <w:rsid w:val="004E3B7F"/>
    <w:rsid w:val="004F4BA6"/>
    <w:rsid w:val="004F586E"/>
    <w:rsid w:val="004F6B5D"/>
    <w:rsid w:val="00500FCC"/>
    <w:rsid w:val="005107D8"/>
    <w:rsid w:val="00512A85"/>
    <w:rsid w:val="0052329A"/>
    <w:rsid w:val="00527D14"/>
    <w:rsid w:val="00534874"/>
    <w:rsid w:val="0054423F"/>
    <w:rsid w:val="00546ECB"/>
    <w:rsid w:val="00552033"/>
    <w:rsid w:val="00553229"/>
    <w:rsid w:val="005554E1"/>
    <w:rsid w:val="00582A55"/>
    <w:rsid w:val="005864D2"/>
    <w:rsid w:val="00587021"/>
    <w:rsid w:val="00594E68"/>
    <w:rsid w:val="005A2214"/>
    <w:rsid w:val="005A2B3F"/>
    <w:rsid w:val="005A764D"/>
    <w:rsid w:val="005B404C"/>
    <w:rsid w:val="005C3CF6"/>
    <w:rsid w:val="005C4993"/>
    <w:rsid w:val="005C7434"/>
    <w:rsid w:val="005D5914"/>
    <w:rsid w:val="005E12E0"/>
    <w:rsid w:val="005E4FA6"/>
    <w:rsid w:val="005E6BDA"/>
    <w:rsid w:val="005F2B84"/>
    <w:rsid w:val="005F2D5D"/>
    <w:rsid w:val="006037CF"/>
    <w:rsid w:val="0060666E"/>
    <w:rsid w:val="00611E56"/>
    <w:rsid w:val="00612219"/>
    <w:rsid w:val="00620CC4"/>
    <w:rsid w:val="00621FD0"/>
    <w:rsid w:val="00625874"/>
    <w:rsid w:val="006271EF"/>
    <w:rsid w:val="00646829"/>
    <w:rsid w:val="006569A7"/>
    <w:rsid w:val="00660E27"/>
    <w:rsid w:val="0066238A"/>
    <w:rsid w:val="00662EC2"/>
    <w:rsid w:val="006656E3"/>
    <w:rsid w:val="00665800"/>
    <w:rsid w:val="006710AD"/>
    <w:rsid w:val="006749BB"/>
    <w:rsid w:val="00692B9B"/>
    <w:rsid w:val="00697510"/>
    <w:rsid w:val="006977AC"/>
    <w:rsid w:val="00697DD6"/>
    <w:rsid w:val="006A5E47"/>
    <w:rsid w:val="006B2CA0"/>
    <w:rsid w:val="006B2FCB"/>
    <w:rsid w:val="006B3BFE"/>
    <w:rsid w:val="006B402B"/>
    <w:rsid w:val="006B4752"/>
    <w:rsid w:val="006B5344"/>
    <w:rsid w:val="006C371D"/>
    <w:rsid w:val="006D2347"/>
    <w:rsid w:val="006E46CF"/>
    <w:rsid w:val="006E52CB"/>
    <w:rsid w:val="006E70C5"/>
    <w:rsid w:val="006F0CED"/>
    <w:rsid w:val="007030E1"/>
    <w:rsid w:val="00707293"/>
    <w:rsid w:val="00717F0A"/>
    <w:rsid w:val="00733332"/>
    <w:rsid w:val="00733E30"/>
    <w:rsid w:val="00743FD8"/>
    <w:rsid w:val="00757134"/>
    <w:rsid w:val="00760392"/>
    <w:rsid w:val="0078137F"/>
    <w:rsid w:val="00782A6D"/>
    <w:rsid w:val="00783175"/>
    <w:rsid w:val="007901D0"/>
    <w:rsid w:val="0079243A"/>
    <w:rsid w:val="007A1629"/>
    <w:rsid w:val="007A59A5"/>
    <w:rsid w:val="007A6377"/>
    <w:rsid w:val="007A69B4"/>
    <w:rsid w:val="007A6EC4"/>
    <w:rsid w:val="007B5256"/>
    <w:rsid w:val="007D3069"/>
    <w:rsid w:val="007E1C80"/>
    <w:rsid w:val="007E326E"/>
    <w:rsid w:val="007E5772"/>
    <w:rsid w:val="007F2208"/>
    <w:rsid w:val="007F38AA"/>
    <w:rsid w:val="00802F90"/>
    <w:rsid w:val="00807379"/>
    <w:rsid w:val="00807724"/>
    <w:rsid w:val="008136E9"/>
    <w:rsid w:val="0082126C"/>
    <w:rsid w:val="00822D98"/>
    <w:rsid w:val="008237E2"/>
    <w:rsid w:val="00825E95"/>
    <w:rsid w:val="00847185"/>
    <w:rsid w:val="00850EE1"/>
    <w:rsid w:val="008530E4"/>
    <w:rsid w:val="008540DB"/>
    <w:rsid w:val="00854FA1"/>
    <w:rsid w:val="00864C1E"/>
    <w:rsid w:val="00871DBB"/>
    <w:rsid w:val="00873503"/>
    <w:rsid w:val="0087530A"/>
    <w:rsid w:val="00892769"/>
    <w:rsid w:val="008A29B6"/>
    <w:rsid w:val="008A41CA"/>
    <w:rsid w:val="008A4794"/>
    <w:rsid w:val="008A6832"/>
    <w:rsid w:val="008B5D81"/>
    <w:rsid w:val="008D4078"/>
    <w:rsid w:val="008D51BB"/>
    <w:rsid w:val="008E2182"/>
    <w:rsid w:val="008F2CC8"/>
    <w:rsid w:val="0090110E"/>
    <w:rsid w:val="00901608"/>
    <w:rsid w:val="00910E10"/>
    <w:rsid w:val="00917DE8"/>
    <w:rsid w:val="00930AA8"/>
    <w:rsid w:val="009377E8"/>
    <w:rsid w:val="0094655D"/>
    <w:rsid w:val="00956BFD"/>
    <w:rsid w:val="00956D39"/>
    <w:rsid w:val="00970F08"/>
    <w:rsid w:val="00976EB4"/>
    <w:rsid w:val="009770B4"/>
    <w:rsid w:val="00983D08"/>
    <w:rsid w:val="00986857"/>
    <w:rsid w:val="00990C0D"/>
    <w:rsid w:val="00992121"/>
    <w:rsid w:val="00992169"/>
    <w:rsid w:val="00995A71"/>
    <w:rsid w:val="0099737D"/>
    <w:rsid w:val="009A012D"/>
    <w:rsid w:val="009A5D50"/>
    <w:rsid w:val="009B1820"/>
    <w:rsid w:val="009B5C3E"/>
    <w:rsid w:val="009B6295"/>
    <w:rsid w:val="009B6AC5"/>
    <w:rsid w:val="009C4E62"/>
    <w:rsid w:val="009C7B6F"/>
    <w:rsid w:val="009D1D35"/>
    <w:rsid w:val="009D7CB5"/>
    <w:rsid w:val="009F46DC"/>
    <w:rsid w:val="00A011BB"/>
    <w:rsid w:val="00A0407B"/>
    <w:rsid w:val="00A04ED9"/>
    <w:rsid w:val="00A06329"/>
    <w:rsid w:val="00A06D19"/>
    <w:rsid w:val="00A17CD7"/>
    <w:rsid w:val="00A20840"/>
    <w:rsid w:val="00A22AF8"/>
    <w:rsid w:val="00A25858"/>
    <w:rsid w:val="00A26EBE"/>
    <w:rsid w:val="00A456BC"/>
    <w:rsid w:val="00A53486"/>
    <w:rsid w:val="00A57004"/>
    <w:rsid w:val="00A60660"/>
    <w:rsid w:val="00A67FB7"/>
    <w:rsid w:val="00A76D1C"/>
    <w:rsid w:val="00A813D5"/>
    <w:rsid w:val="00A8183C"/>
    <w:rsid w:val="00A91091"/>
    <w:rsid w:val="00A91D7D"/>
    <w:rsid w:val="00A9625C"/>
    <w:rsid w:val="00A96DA2"/>
    <w:rsid w:val="00A97356"/>
    <w:rsid w:val="00AA0D5E"/>
    <w:rsid w:val="00AA2449"/>
    <w:rsid w:val="00AA75F8"/>
    <w:rsid w:val="00AA7D2C"/>
    <w:rsid w:val="00AC3B7E"/>
    <w:rsid w:val="00AC4CE6"/>
    <w:rsid w:val="00AD337A"/>
    <w:rsid w:val="00AD6759"/>
    <w:rsid w:val="00AD742A"/>
    <w:rsid w:val="00AE0B5B"/>
    <w:rsid w:val="00AE6F01"/>
    <w:rsid w:val="00AF4EA6"/>
    <w:rsid w:val="00AF5057"/>
    <w:rsid w:val="00AF7E24"/>
    <w:rsid w:val="00B03BEC"/>
    <w:rsid w:val="00B07BBB"/>
    <w:rsid w:val="00B10898"/>
    <w:rsid w:val="00B1150C"/>
    <w:rsid w:val="00B130CC"/>
    <w:rsid w:val="00B16BB3"/>
    <w:rsid w:val="00B172DD"/>
    <w:rsid w:val="00B20FF8"/>
    <w:rsid w:val="00B26346"/>
    <w:rsid w:val="00B3157E"/>
    <w:rsid w:val="00B35917"/>
    <w:rsid w:val="00B43C7B"/>
    <w:rsid w:val="00B43D99"/>
    <w:rsid w:val="00B44505"/>
    <w:rsid w:val="00B5328E"/>
    <w:rsid w:val="00B6020C"/>
    <w:rsid w:val="00B7060D"/>
    <w:rsid w:val="00B800C0"/>
    <w:rsid w:val="00BA3BC0"/>
    <w:rsid w:val="00BA4CD7"/>
    <w:rsid w:val="00BA5D22"/>
    <w:rsid w:val="00BB3AE9"/>
    <w:rsid w:val="00BC04D4"/>
    <w:rsid w:val="00BC4216"/>
    <w:rsid w:val="00BD1A92"/>
    <w:rsid w:val="00BD51FA"/>
    <w:rsid w:val="00BD7E99"/>
    <w:rsid w:val="00BE43D0"/>
    <w:rsid w:val="00BF7FCC"/>
    <w:rsid w:val="00C00E03"/>
    <w:rsid w:val="00C10A87"/>
    <w:rsid w:val="00C11E0B"/>
    <w:rsid w:val="00C13D74"/>
    <w:rsid w:val="00C2492C"/>
    <w:rsid w:val="00C2610E"/>
    <w:rsid w:val="00C27BF8"/>
    <w:rsid w:val="00C33B5A"/>
    <w:rsid w:val="00C36DF0"/>
    <w:rsid w:val="00C46659"/>
    <w:rsid w:val="00C47009"/>
    <w:rsid w:val="00C50A7C"/>
    <w:rsid w:val="00C54CE4"/>
    <w:rsid w:val="00C663A4"/>
    <w:rsid w:val="00C7185D"/>
    <w:rsid w:val="00C72DC3"/>
    <w:rsid w:val="00C735AD"/>
    <w:rsid w:val="00C74B49"/>
    <w:rsid w:val="00C83116"/>
    <w:rsid w:val="00C9271A"/>
    <w:rsid w:val="00C95D05"/>
    <w:rsid w:val="00CA1EE1"/>
    <w:rsid w:val="00CA2991"/>
    <w:rsid w:val="00CA2D4C"/>
    <w:rsid w:val="00CC3C07"/>
    <w:rsid w:val="00CC6B17"/>
    <w:rsid w:val="00CD290F"/>
    <w:rsid w:val="00CE3357"/>
    <w:rsid w:val="00CE3605"/>
    <w:rsid w:val="00CE6106"/>
    <w:rsid w:val="00CE67FD"/>
    <w:rsid w:val="00D01480"/>
    <w:rsid w:val="00D02FE0"/>
    <w:rsid w:val="00D05238"/>
    <w:rsid w:val="00D1194B"/>
    <w:rsid w:val="00D15F8B"/>
    <w:rsid w:val="00D21779"/>
    <w:rsid w:val="00D24C7D"/>
    <w:rsid w:val="00D347A1"/>
    <w:rsid w:val="00D36976"/>
    <w:rsid w:val="00D41983"/>
    <w:rsid w:val="00D51707"/>
    <w:rsid w:val="00D53986"/>
    <w:rsid w:val="00D53E5D"/>
    <w:rsid w:val="00D633C7"/>
    <w:rsid w:val="00D65F2C"/>
    <w:rsid w:val="00D7059D"/>
    <w:rsid w:val="00D70953"/>
    <w:rsid w:val="00D80410"/>
    <w:rsid w:val="00D8713C"/>
    <w:rsid w:val="00D95D60"/>
    <w:rsid w:val="00DB3429"/>
    <w:rsid w:val="00DB4733"/>
    <w:rsid w:val="00DC0C0B"/>
    <w:rsid w:val="00DC7FF7"/>
    <w:rsid w:val="00DF4CC8"/>
    <w:rsid w:val="00DF7E28"/>
    <w:rsid w:val="00E03168"/>
    <w:rsid w:val="00E16366"/>
    <w:rsid w:val="00E34B89"/>
    <w:rsid w:val="00E354B7"/>
    <w:rsid w:val="00E41FBD"/>
    <w:rsid w:val="00E51C0D"/>
    <w:rsid w:val="00E52C9F"/>
    <w:rsid w:val="00E55E8A"/>
    <w:rsid w:val="00E62F76"/>
    <w:rsid w:val="00E63518"/>
    <w:rsid w:val="00E63C34"/>
    <w:rsid w:val="00E65E52"/>
    <w:rsid w:val="00E70D31"/>
    <w:rsid w:val="00E75F26"/>
    <w:rsid w:val="00E80424"/>
    <w:rsid w:val="00E810C7"/>
    <w:rsid w:val="00E907F9"/>
    <w:rsid w:val="00E97DE7"/>
    <w:rsid w:val="00EA1404"/>
    <w:rsid w:val="00EB0D33"/>
    <w:rsid w:val="00EB1525"/>
    <w:rsid w:val="00EC3165"/>
    <w:rsid w:val="00EC732C"/>
    <w:rsid w:val="00ED2921"/>
    <w:rsid w:val="00ED3A19"/>
    <w:rsid w:val="00ED67AB"/>
    <w:rsid w:val="00ED7708"/>
    <w:rsid w:val="00EE26CE"/>
    <w:rsid w:val="00EF1C0F"/>
    <w:rsid w:val="00EF321E"/>
    <w:rsid w:val="00EF679A"/>
    <w:rsid w:val="00F06659"/>
    <w:rsid w:val="00F105DE"/>
    <w:rsid w:val="00F11F97"/>
    <w:rsid w:val="00F167FF"/>
    <w:rsid w:val="00F276CD"/>
    <w:rsid w:val="00F3142C"/>
    <w:rsid w:val="00F34874"/>
    <w:rsid w:val="00F4607F"/>
    <w:rsid w:val="00F474C0"/>
    <w:rsid w:val="00F56C69"/>
    <w:rsid w:val="00F610D8"/>
    <w:rsid w:val="00F7424A"/>
    <w:rsid w:val="00F7550C"/>
    <w:rsid w:val="00F76945"/>
    <w:rsid w:val="00F828F6"/>
    <w:rsid w:val="00F8622E"/>
    <w:rsid w:val="00F92799"/>
    <w:rsid w:val="00F941A1"/>
    <w:rsid w:val="00F96C33"/>
    <w:rsid w:val="00FA07F6"/>
    <w:rsid w:val="00FA460E"/>
    <w:rsid w:val="00FB709D"/>
    <w:rsid w:val="00FC2089"/>
    <w:rsid w:val="00FD2535"/>
    <w:rsid w:val="00FE7007"/>
    <w:rsid w:val="00FF10CB"/>
    <w:rsid w:val="00FF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66508"/>
  <w15:docId w15:val="{69A35138-0C0F-412B-8F06-7BDE6923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37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5E"/>
  </w:style>
  <w:style w:type="paragraph" w:styleId="Footer">
    <w:name w:val="footer"/>
    <w:basedOn w:val="Normal"/>
    <w:link w:val="Foot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45E"/>
  </w:style>
  <w:style w:type="character" w:styleId="CommentReference">
    <w:name w:val="annotation reference"/>
    <w:basedOn w:val="DefaultParagraphFont"/>
    <w:uiPriority w:val="99"/>
    <w:semiHidden/>
    <w:unhideWhenUsed/>
    <w:rsid w:val="00E6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3503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063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table" w:styleId="TableGrid">
    <w:name w:val="Table Grid"/>
    <w:basedOn w:val="TableNormal"/>
    <w:uiPriority w:val="39"/>
    <w:rsid w:val="00AF5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27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4E6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237E2"/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paragraph" w:styleId="HTMLPreformatted">
    <w:name w:val="HTML Preformatted"/>
    <w:basedOn w:val="Normal"/>
    <w:link w:val="HTMLPreformattedChar"/>
    <w:semiHidden/>
    <w:rsid w:val="00D01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01480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D01480"/>
    <w:pPr>
      <w:spacing w:after="0" w:line="240" w:lineRule="auto"/>
      <w:ind w:left="720" w:hanging="720"/>
    </w:pPr>
    <w:rPr>
      <w:rFonts w:ascii="Tahoma" w:eastAsia="Times New Roman" w:hAnsi="Tahoma" w:cs="Tahoma"/>
      <w:color w:val="3366CC"/>
      <w:sz w:val="28"/>
      <w:szCs w:val="40"/>
    </w:rPr>
  </w:style>
  <w:style w:type="character" w:customStyle="1" w:styleId="BodyTextIndentChar">
    <w:name w:val="Body Text Indent Char"/>
    <w:basedOn w:val="DefaultParagraphFont"/>
    <w:link w:val="BodyTextIndent"/>
    <w:semiHidden/>
    <w:rsid w:val="00D01480"/>
    <w:rPr>
      <w:rFonts w:ascii="Tahoma" w:eastAsia="Times New Roman" w:hAnsi="Tahoma" w:cs="Tahoma"/>
      <w:color w:val="3366CC"/>
      <w:sz w:val="28"/>
      <w:szCs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5532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3229"/>
  </w:style>
  <w:style w:type="paragraph" w:customStyle="1" w:styleId="Default">
    <w:name w:val="Default"/>
    <w:rsid w:val="009921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si-LK"/>
    </w:rPr>
  </w:style>
  <w:style w:type="character" w:customStyle="1" w:styleId="Heading2Char">
    <w:name w:val="Heading 2 Char"/>
    <w:basedOn w:val="DefaultParagraphFont"/>
    <w:link w:val="Heading2"/>
    <w:uiPriority w:val="9"/>
    <w:rsid w:val="00A818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5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823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36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66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66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28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50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5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70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5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8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556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AQCMeeting12\Tutorial%20Template%20Year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6789F7-3414-4F8B-B55F-AADC70E1D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Template Year 3.dotx</Template>
  <TotalTime>42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nipunika</dc:creator>
  <cp:lastModifiedBy>Ashfaaq Rifath</cp:lastModifiedBy>
  <cp:revision>32</cp:revision>
  <cp:lastPrinted>2019-10-01T04:01:00Z</cp:lastPrinted>
  <dcterms:created xsi:type="dcterms:W3CDTF">2021-08-10T12:32:00Z</dcterms:created>
  <dcterms:modified xsi:type="dcterms:W3CDTF">2024-04-23T15:20:00Z</dcterms:modified>
</cp:coreProperties>
</file>